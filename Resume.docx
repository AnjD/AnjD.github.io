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490C5" w14:textId="0BA5AF37" w:rsidR="001C5960" w:rsidRDefault="001C5960" w:rsidP="001C5960">
      <w:pPr>
        <w:pStyle w:val="Title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ANJALI DESAI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38DAE26" w14:textId="06CE8E0B" w:rsidR="000A6640" w:rsidRPr="001C5960" w:rsidRDefault="000968F6" w:rsidP="001C5960">
      <w:pPr>
        <w:pStyle w:val="Title"/>
        <w:ind w:left="6480"/>
        <w:jc w:val="center"/>
      </w:pPr>
      <w:r w:rsidRPr="00282E68">
        <w:rPr>
          <w:sz w:val="21"/>
        </w:rPr>
        <w:t>Box 8010, 1 Chapin Way, Northampton, MA 01063</w:t>
      </w:r>
    </w:p>
    <w:p w14:paraId="5D5EC9A9" w14:textId="1829636A" w:rsidR="000968F6" w:rsidRDefault="00753B7D" w:rsidP="003F2997">
      <w:pPr>
        <w:rPr>
          <w:rFonts w:ascii="Book Antiqua" w:hAnsi="Book Antiqua"/>
          <w:sz w:val="21"/>
          <w:u w:val="single"/>
        </w:rPr>
      </w:pPr>
      <w:r w:rsidRPr="00282E68">
        <w:rPr>
          <w:sz w:val="21"/>
        </w:rPr>
        <w:tab/>
      </w:r>
      <w:r w:rsidRPr="00282E68">
        <w:rPr>
          <w:sz w:val="21"/>
        </w:rPr>
        <w:tab/>
      </w:r>
      <w:r w:rsidRPr="00282E68">
        <w:rPr>
          <w:sz w:val="21"/>
        </w:rPr>
        <w:tab/>
      </w:r>
      <w:r w:rsidRPr="00282E68">
        <w:rPr>
          <w:sz w:val="21"/>
        </w:rPr>
        <w:tab/>
      </w:r>
      <w:r w:rsidRPr="00282E68">
        <w:rPr>
          <w:sz w:val="21"/>
        </w:rPr>
        <w:tab/>
      </w:r>
      <w:r w:rsidRPr="00282E68">
        <w:rPr>
          <w:sz w:val="21"/>
        </w:rPr>
        <w:tab/>
      </w:r>
      <w:r w:rsidRPr="00282E68">
        <w:rPr>
          <w:sz w:val="21"/>
        </w:rPr>
        <w:tab/>
      </w:r>
      <w:r w:rsidRPr="00282E68">
        <w:rPr>
          <w:sz w:val="21"/>
        </w:rPr>
        <w:tab/>
      </w:r>
      <w:r w:rsidRPr="00282E68">
        <w:rPr>
          <w:sz w:val="21"/>
        </w:rPr>
        <w:tab/>
      </w:r>
      <w:r w:rsidR="00980C6C" w:rsidRPr="00282E68">
        <w:rPr>
          <w:rFonts w:ascii="Book Antiqua" w:hAnsi="Book Antiqua"/>
          <w:sz w:val="21"/>
        </w:rPr>
        <w:tab/>
      </w:r>
      <w:r w:rsidR="003F2997">
        <w:rPr>
          <w:rFonts w:ascii="Book Antiqua" w:hAnsi="Book Antiqua"/>
          <w:sz w:val="21"/>
        </w:rPr>
        <w:tab/>
      </w:r>
      <w:r w:rsidRPr="00282E68">
        <w:rPr>
          <w:rFonts w:ascii="Book Antiqua" w:hAnsi="Book Antiqua"/>
          <w:sz w:val="21"/>
          <w:u w:val="single"/>
        </w:rPr>
        <w:t xml:space="preserve"> 862-571-6362 | </w:t>
      </w:r>
      <w:r w:rsidR="003977BC" w:rsidRPr="00AA58CF">
        <w:rPr>
          <w:rFonts w:ascii="Book Antiqua" w:hAnsi="Book Antiqua"/>
          <w:sz w:val="21"/>
          <w:u w:val="single"/>
        </w:rPr>
        <w:t>adesai@smith.edu</w:t>
      </w:r>
    </w:p>
    <w:p w14:paraId="14139668" w14:textId="313AD86B" w:rsidR="003977BC" w:rsidRPr="003977BC" w:rsidRDefault="003977BC" w:rsidP="00980C6C">
      <w:pPr>
        <w:rPr>
          <w:rFonts w:ascii="Book Antiqua" w:hAnsi="Book Antiqua"/>
          <w:sz w:val="28"/>
          <w:szCs w:val="28"/>
          <w:u w:val="single"/>
        </w:rPr>
      </w:pPr>
      <w:r w:rsidRPr="003977BC">
        <w:rPr>
          <w:rFonts w:ascii="Book Antiqua" w:hAnsi="Book Antiqua"/>
          <w:b/>
          <w:sz w:val="28"/>
          <w:szCs w:val="28"/>
          <w:u w:val="single"/>
        </w:rPr>
        <w:t>Objective</w:t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  <w:r w:rsidRPr="003977BC">
        <w:rPr>
          <w:rFonts w:ascii="Book Antiqua" w:hAnsi="Book Antiqua"/>
          <w:sz w:val="28"/>
          <w:szCs w:val="28"/>
          <w:u w:val="single"/>
        </w:rPr>
        <w:tab/>
      </w:r>
    </w:p>
    <w:p w14:paraId="019B2AF3" w14:textId="608E9990" w:rsidR="00DD0335" w:rsidRPr="00AC6D9E" w:rsidRDefault="00AC6D9E" w:rsidP="00DD0335">
      <w:pPr>
        <w:rPr>
          <w:rFonts w:ascii="Times New Roman" w:eastAsia="Times New Roman" w:hAnsi="Times New Roman" w:cs="Times New Roman"/>
          <w:sz w:val="22"/>
          <w:szCs w:val="22"/>
        </w:rPr>
      </w:pPr>
      <w:r w:rsidRPr="00AC6D9E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T</w:t>
      </w:r>
      <w:r w:rsidR="00FC322A" w:rsidRPr="00FC322A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o associate with a vibrant organization, where I can utilize my knowledge, skills and to contribute to the overall growth of the organization</w:t>
      </w:r>
      <w:r w:rsidRPr="00AC6D9E">
        <w:rPr>
          <w:rFonts w:ascii="Times New Roman" w:eastAsia="Times New Roman" w:hAnsi="Times New Roman" w:cs="Times New Roman"/>
          <w:sz w:val="22"/>
          <w:szCs w:val="22"/>
        </w:rPr>
        <w:t xml:space="preserve">.  </w:t>
      </w:r>
      <w:r w:rsidR="00343A52">
        <w:rPr>
          <w:rFonts w:ascii="Times New Roman" w:eastAsia="Times New Roman" w:hAnsi="Times New Roman" w:cs="Times New Roman"/>
          <w:sz w:val="22"/>
          <w:szCs w:val="22"/>
        </w:rPr>
        <w:t xml:space="preserve">I am a </w:t>
      </w:r>
      <w:r w:rsidR="00DD0335" w:rsidRPr="00AC6D9E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 xml:space="preserve">Computer </w:t>
      </w:r>
      <w:r w:rsidR="00332EC8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>Scientist with a specialty in Web Development</w:t>
      </w:r>
      <w:r w:rsidR="00DD0335" w:rsidRPr="00AC6D9E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>; skilled i</w:t>
      </w:r>
      <w:r w:rsidR="00AA58CF" w:rsidRPr="00AC6D9E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 xml:space="preserve">n Python, JavaScript, HTML, CSS, </w:t>
      </w:r>
      <w:r w:rsidR="00DD0335" w:rsidRPr="00AC6D9E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 xml:space="preserve">and Mac OS X. </w:t>
      </w:r>
    </w:p>
    <w:p w14:paraId="64BAAAB9" w14:textId="77777777" w:rsidR="000968F6" w:rsidRPr="00C175CA" w:rsidRDefault="000968F6" w:rsidP="000968F6">
      <w:pPr>
        <w:rPr>
          <w:rFonts w:asciiTheme="majorHAnsi" w:hAnsiTheme="majorHAnsi"/>
          <w:sz w:val="28"/>
        </w:rPr>
      </w:pPr>
      <w:r w:rsidRPr="00C175CA">
        <w:rPr>
          <w:rFonts w:asciiTheme="majorHAnsi" w:hAnsiTheme="majorHAnsi"/>
          <w:b/>
          <w:sz w:val="28"/>
          <w:u w:val="single"/>
        </w:rPr>
        <w:t>Education</w:t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  <w:r w:rsidRPr="00C175CA">
        <w:rPr>
          <w:rFonts w:asciiTheme="majorHAnsi" w:hAnsiTheme="majorHAnsi"/>
          <w:b/>
          <w:sz w:val="28"/>
          <w:u w:val="single"/>
        </w:rPr>
        <w:tab/>
      </w:r>
    </w:p>
    <w:p w14:paraId="68347184" w14:textId="5E2DB9C2" w:rsidR="000968F6" w:rsidRPr="00282E68" w:rsidRDefault="000968F6" w:rsidP="000968F6">
      <w:p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b/>
          <w:sz w:val="22"/>
        </w:rPr>
        <w:t xml:space="preserve">Smith College, </w:t>
      </w:r>
      <w:r w:rsidRPr="00282E68">
        <w:rPr>
          <w:rFonts w:ascii="Times New Roman" w:hAnsi="Times New Roman" w:cs="Times New Roman"/>
          <w:sz w:val="22"/>
        </w:rPr>
        <w:t>Northampton, MA</w:t>
      </w:r>
      <w:r w:rsidR="00316722">
        <w:rPr>
          <w:rFonts w:ascii="Times New Roman" w:hAnsi="Times New Roman" w:cs="Times New Roman"/>
          <w:sz w:val="22"/>
        </w:rPr>
        <w:tab/>
      </w:r>
      <w:r w:rsidR="00316722">
        <w:rPr>
          <w:rFonts w:ascii="Times New Roman" w:hAnsi="Times New Roman" w:cs="Times New Roman"/>
          <w:sz w:val="22"/>
        </w:rPr>
        <w:tab/>
      </w:r>
      <w:r w:rsidR="00316722">
        <w:rPr>
          <w:rFonts w:ascii="Times New Roman" w:hAnsi="Times New Roman" w:cs="Times New Roman"/>
          <w:sz w:val="22"/>
        </w:rPr>
        <w:tab/>
      </w:r>
      <w:r w:rsidR="00316722">
        <w:rPr>
          <w:rFonts w:ascii="Times New Roman" w:hAnsi="Times New Roman" w:cs="Times New Roman"/>
          <w:sz w:val="22"/>
        </w:rPr>
        <w:tab/>
      </w:r>
      <w:r w:rsidR="00316722">
        <w:rPr>
          <w:rFonts w:ascii="Times New Roman" w:hAnsi="Times New Roman" w:cs="Times New Roman"/>
          <w:sz w:val="22"/>
        </w:rPr>
        <w:tab/>
      </w:r>
      <w:r w:rsidR="00316722">
        <w:rPr>
          <w:rFonts w:ascii="Times New Roman" w:hAnsi="Times New Roman" w:cs="Times New Roman"/>
          <w:sz w:val="22"/>
        </w:rPr>
        <w:tab/>
      </w:r>
      <w:r w:rsidR="00F92688" w:rsidRPr="00F92688">
        <w:rPr>
          <w:rFonts w:ascii="Times New Roman" w:hAnsi="Times New Roman" w:cs="Times New Roman"/>
          <w:b/>
          <w:sz w:val="22"/>
        </w:rPr>
        <w:t>Major GPA:</w:t>
      </w:r>
      <w:r w:rsidR="00F92688">
        <w:rPr>
          <w:rFonts w:ascii="Times New Roman" w:hAnsi="Times New Roman" w:cs="Times New Roman"/>
          <w:sz w:val="22"/>
        </w:rPr>
        <w:t xml:space="preserve"> 3.0</w:t>
      </w:r>
    </w:p>
    <w:p w14:paraId="3EF3CDE3" w14:textId="5291F6C1" w:rsidR="000968F6" w:rsidRPr="00282E68" w:rsidRDefault="003F2997" w:rsidP="000968F6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Bachelors</w:t>
      </w:r>
      <w:r w:rsidR="00637B4E" w:rsidRPr="00282E68">
        <w:rPr>
          <w:rFonts w:ascii="Times New Roman" w:hAnsi="Times New Roman" w:cs="Times New Roman"/>
          <w:sz w:val="22"/>
        </w:rPr>
        <w:t>, Computer Science</w:t>
      </w:r>
      <w:r w:rsidR="009F4BC2" w:rsidRPr="00282E68">
        <w:rPr>
          <w:rFonts w:ascii="Times New Roman" w:hAnsi="Times New Roman" w:cs="Times New Roman"/>
          <w:sz w:val="22"/>
        </w:rPr>
        <w:t xml:space="preserve"> and Astronomy</w:t>
      </w:r>
      <w:r w:rsidR="000968F6" w:rsidRPr="00282E68">
        <w:rPr>
          <w:rFonts w:ascii="Times New Roman" w:hAnsi="Times New Roman" w:cs="Times New Roman"/>
          <w:sz w:val="22"/>
        </w:rPr>
        <w:tab/>
      </w:r>
      <w:r w:rsidR="00C60457" w:rsidRPr="00282E68">
        <w:rPr>
          <w:rFonts w:ascii="Times New Roman" w:hAnsi="Times New Roman" w:cs="Times New Roman"/>
          <w:sz w:val="22"/>
        </w:rPr>
        <w:tab/>
      </w:r>
      <w:r w:rsidR="009F4BC2" w:rsidRPr="00282E68">
        <w:rPr>
          <w:rFonts w:ascii="Times New Roman" w:hAnsi="Times New Roman" w:cs="Times New Roman"/>
          <w:sz w:val="22"/>
        </w:rPr>
        <w:tab/>
      </w:r>
      <w:r w:rsidR="00E046FA" w:rsidRPr="00282E68"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="00C60457" w:rsidRPr="00282E68">
        <w:rPr>
          <w:rFonts w:ascii="Times New Roman" w:hAnsi="Times New Roman" w:cs="Times New Roman"/>
          <w:sz w:val="22"/>
        </w:rPr>
        <w:t>Expected graduation May 2018</w:t>
      </w:r>
      <w:r w:rsidR="00C60457" w:rsidRPr="00282E68">
        <w:rPr>
          <w:rFonts w:ascii="Times New Roman" w:hAnsi="Times New Roman" w:cs="Times New Roman"/>
          <w:sz w:val="22"/>
        </w:rPr>
        <w:tab/>
      </w:r>
    </w:p>
    <w:p w14:paraId="2A2E5DC0" w14:textId="77777777" w:rsidR="00C76660" w:rsidRPr="00282E68" w:rsidRDefault="00C76660" w:rsidP="000968F6">
      <w:pPr>
        <w:rPr>
          <w:rFonts w:ascii="Times New Roman" w:hAnsi="Times New Roman" w:cs="Times New Roman"/>
          <w:b/>
          <w:sz w:val="22"/>
        </w:rPr>
      </w:pPr>
    </w:p>
    <w:p w14:paraId="2CC39034" w14:textId="77777777" w:rsidR="003977BC" w:rsidRDefault="00C76660" w:rsidP="000968F6">
      <w:p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b/>
          <w:sz w:val="22"/>
        </w:rPr>
        <w:t xml:space="preserve">Relevant Coursework: </w:t>
      </w:r>
      <w:r w:rsidR="0065472A" w:rsidRPr="00282E68">
        <w:rPr>
          <w:rFonts w:ascii="Times New Roman" w:hAnsi="Times New Roman" w:cs="Times New Roman"/>
          <w:sz w:val="22"/>
        </w:rPr>
        <w:t xml:space="preserve"> </w:t>
      </w:r>
    </w:p>
    <w:p w14:paraId="060327A0" w14:textId="77777777" w:rsidR="003977BC" w:rsidRDefault="003977BC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  <w:sectPr w:rsidR="003977BC" w:rsidSect="00753B7D">
          <w:pgSz w:w="12240" w:h="15840"/>
          <w:pgMar w:top="288" w:right="432" w:bottom="432" w:left="432" w:header="720" w:footer="720" w:gutter="0"/>
          <w:cols w:space="720"/>
          <w:docGrid w:linePitch="360"/>
        </w:sectPr>
      </w:pPr>
    </w:p>
    <w:p w14:paraId="5E27263A" w14:textId="398D4BA6" w:rsidR="003977BC" w:rsidRDefault="00637B4E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 w:rsidRPr="003977BC">
        <w:rPr>
          <w:rFonts w:ascii="Times New Roman" w:hAnsi="Times New Roman" w:cs="Times New Roman"/>
          <w:sz w:val="22"/>
        </w:rPr>
        <w:lastRenderedPageBreak/>
        <w:t>In</w:t>
      </w:r>
      <w:r w:rsidR="00282E68" w:rsidRPr="003977BC">
        <w:rPr>
          <w:rFonts w:ascii="Times New Roman" w:hAnsi="Times New Roman" w:cs="Times New Roman"/>
          <w:sz w:val="22"/>
        </w:rPr>
        <w:t xml:space="preserve">tro to Computer Science </w:t>
      </w:r>
      <w:r w:rsidRPr="003977BC">
        <w:rPr>
          <w:rFonts w:ascii="Times New Roman" w:hAnsi="Times New Roman" w:cs="Times New Roman"/>
          <w:sz w:val="22"/>
        </w:rPr>
        <w:t>Programming</w:t>
      </w:r>
      <w:r w:rsidR="00282E68" w:rsidRPr="003977BC">
        <w:rPr>
          <w:rFonts w:ascii="Times New Roman" w:hAnsi="Times New Roman" w:cs="Times New Roman"/>
          <w:sz w:val="22"/>
        </w:rPr>
        <w:t xml:space="preserve"> w/ Python</w:t>
      </w:r>
      <w:r w:rsidR="000A7EB4" w:rsidRPr="003977BC">
        <w:rPr>
          <w:rFonts w:ascii="Times New Roman" w:hAnsi="Times New Roman" w:cs="Times New Roman"/>
          <w:sz w:val="22"/>
        </w:rPr>
        <w:t xml:space="preserve">, </w:t>
      </w:r>
    </w:p>
    <w:p w14:paraId="5260B348" w14:textId="77777777" w:rsidR="003977BC" w:rsidRDefault="000A7EB4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 w:rsidRPr="003977BC">
        <w:rPr>
          <w:rFonts w:ascii="Times New Roman" w:hAnsi="Times New Roman" w:cs="Times New Roman"/>
          <w:sz w:val="22"/>
        </w:rPr>
        <w:t>Data Structures and Algorithms</w:t>
      </w:r>
      <w:r w:rsidR="00E046FA" w:rsidRPr="003977BC">
        <w:rPr>
          <w:rFonts w:ascii="Times New Roman" w:hAnsi="Times New Roman" w:cs="Times New Roman"/>
          <w:sz w:val="22"/>
        </w:rPr>
        <w:t xml:space="preserve">, </w:t>
      </w:r>
    </w:p>
    <w:p w14:paraId="14CC81C7" w14:textId="4D5BB43D" w:rsidR="003977BC" w:rsidRDefault="00B630D2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 w:rsidRPr="003977BC">
        <w:rPr>
          <w:rFonts w:ascii="Times New Roman" w:hAnsi="Times New Roman" w:cs="Times New Roman"/>
          <w:sz w:val="22"/>
        </w:rPr>
        <w:t xml:space="preserve">Modeling in the Sciences, </w:t>
      </w:r>
    </w:p>
    <w:p w14:paraId="579377F6" w14:textId="659FACC5" w:rsidR="003977BC" w:rsidRDefault="007A14BE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 w:rsidRPr="003977BC">
        <w:rPr>
          <w:rFonts w:ascii="Times New Roman" w:hAnsi="Times New Roman" w:cs="Times New Roman"/>
          <w:sz w:val="22"/>
        </w:rPr>
        <w:lastRenderedPageBreak/>
        <w:t xml:space="preserve">Computer Graphics, </w:t>
      </w:r>
    </w:p>
    <w:p w14:paraId="71845749" w14:textId="4700116A" w:rsidR="003977BC" w:rsidRDefault="004F1E9B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 w:rsidRPr="003977BC">
        <w:rPr>
          <w:rFonts w:ascii="Times New Roman" w:hAnsi="Times New Roman" w:cs="Times New Roman"/>
          <w:sz w:val="22"/>
        </w:rPr>
        <w:t xml:space="preserve">Microprocessors and Assembly, </w:t>
      </w:r>
    </w:p>
    <w:p w14:paraId="3CA9E075" w14:textId="77777777" w:rsidR="003977BC" w:rsidRDefault="004F1E9B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 w:rsidRPr="003977BC">
        <w:rPr>
          <w:rFonts w:ascii="Times New Roman" w:hAnsi="Times New Roman" w:cs="Times New Roman"/>
          <w:sz w:val="22"/>
        </w:rPr>
        <w:t xml:space="preserve">Theory of Computation, </w:t>
      </w:r>
    </w:p>
    <w:p w14:paraId="0CDA5B62" w14:textId="2FF068F0" w:rsidR="00D8478D" w:rsidRDefault="00D8478D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Machine Learning,</w:t>
      </w:r>
    </w:p>
    <w:p w14:paraId="410CC337" w14:textId="0560DA2A" w:rsidR="00D8478D" w:rsidRDefault="00D8478D" w:rsidP="003977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Artificial Intelligence Seminar,</w:t>
      </w:r>
    </w:p>
    <w:p w14:paraId="4FCF51E3" w14:textId="44B41F3B" w:rsidR="00C76660" w:rsidRPr="00D8478D" w:rsidRDefault="004F1E9B" w:rsidP="00D847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</w:pPr>
      <w:r w:rsidRPr="00D8478D">
        <w:rPr>
          <w:rFonts w:ascii="Times New Roman" w:hAnsi="Times New Roman" w:cs="Times New Roman"/>
          <w:sz w:val="22"/>
        </w:rPr>
        <w:t>Intro to Statistical Data Sciences w/ R</w:t>
      </w:r>
      <w:r w:rsidR="003F2997" w:rsidRPr="00D8478D">
        <w:rPr>
          <w:rFonts w:ascii="Times New Roman" w:hAnsi="Times New Roman" w:cs="Times New Roman"/>
          <w:sz w:val="22"/>
        </w:rPr>
        <w:t>,</w:t>
      </w:r>
    </w:p>
    <w:p w14:paraId="755C24EA" w14:textId="564AF130" w:rsidR="003977BC" w:rsidRPr="003977BC" w:rsidRDefault="003977BC" w:rsidP="000968F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</w:rPr>
        <w:sectPr w:rsidR="003977BC" w:rsidRPr="003977BC" w:rsidSect="00D8478D">
          <w:type w:val="continuous"/>
          <w:pgSz w:w="12240" w:h="15840"/>
          <w:pgMar w:top="288" w:right="432" w:bottom="432" w:left="432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2"/>
        </w:rPr>
        <w:t>Discrete Mathematic</w:t>
      </w:r>
    </w:p>
    <w:p w14:paraId="5012511C" w14:textId="6BC6BA40" w:rsidR="00C76660" w:rsidRPr="00C175CA" w:rsidRDefault="00C76660" w:rsidP="000968F6">
      <w:pPr>
        <w:rPr>
          <w:rFonts w:ascii="Times New Roman" w:hAnsi="Times New Roman" w:cs="Times New Roman"/>
          <w:sz w:val="28"/>
        </w:rPr>
      </w:pPr>
      <w:r w:rsidRPr="00C175CA">
        <w:rPr>
          <w:rFonts w:ascii="Times New Roman" w:hAnsi="Times New Roman" w:cs="Times New Roman"/>
          <w:b/>
          <w:sz w:val="28"/>
          <w:u w:val="single"/>
        </w:rPr>
        <w:lastRenderedPageBreak/>
        <w:t>Skills</w:t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</w:p>
    <w:p w14:paraId="69BE8A2B" w14:textId="18AF6C11" w:rsidR="00C76660" w:rsidRPr="00282E68" w:rsidRDefault="00C76660" w:rsidP="000968F6">
      <w:p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b/>
          <w:sz w:val="22"/>
        </w:rPr>
        <w:t>Technical:</w:t>
      </w:r>
      <w:r w:rsidR="00A56F65" w:rsidRPr="00282E68">
        <w:rPr>
          <w:rFonts w:ascii="Times New Roman" w:hAnsi="Times New Roman" w:cs="Times New Roman"/>
          <w:b/>
          <w:sz w:val="22"/>
        </w:rPr>
        <w:t xml:space="preserve"> </w:t>
      </w:r>
      <w:r w:rsidR="00352F97">
        <w:rPr>
          <w:rFonts w:ascii="Times New Roman" w:hAnsi="Times New Roman" w:cs="Times New Roman"/>
          <w:sz w:val="22"/>
        </w:rPr>
        <w:t xml:space="preserve">CSS, HTML, </w:t>
      </w:r>
      <w:r w:rsidR="00352F97" w:rsidRPr="00282E68">
        <w:rPr>
          <w:rFonts w:ascii="Times New Roman" w:hAnsi="Times New Roman" w:cs="Times New Roman"/>
          <w:sz w:val="22"/>
        </w:rPr>
        <w:t>Java</w:t>
      </w:r>
      <w:r w:rsidR="00352F97">
        <w:rPr>
          <w:rFonts w:ascii="Times New Roman" w:hAnsi="Times New Roman" w:cs="Times New Roman"/>
          <w:sz w:val="22"/>
        </w:rPr>
        <w:t>, JavaScript, Mathematica</w:t>
      </w:r>
      <w:r w:rsidR="00B630D2" w:rsidRPr="00282E68">
        <w:rPr>
          <w:rFonts w:ascii="Times New Roman" w:hAnsi="Times New Roman" w:cs="Times New Roman"/>
          <w:sz w:val="22"/>
        </w:rPr>
        <w:t xml:space="preserve">, </w:t>
      </w:r>
      <w:r w:rsidR="00352F97" w:rsidRPr="00282E68">
        <w:rPr>
          <w:rFonts w:ascii="Times New Roman" w:hAnsi="Times New Roman" w:cs="Times New Roman"/>
          <w:sz w:val="22"/>
        </w:rPr>
        <w:t>MatLab</w:t>
      </w:r>
      <w:r w:rsidR="00352F97">
        <w:rPr>
          <w:rFonts w:ascii="Times New Roman" w:hAnsi="Times New Roman" w:cs="Times New Roman"/>
          <w:sz w:val="22"/>
        </w:rPr>
        <w:t xml:space="preserve">, </w:t>
      </w:r>
      <w:r w:rsidR="00352F97" w:rsidRPr="00282E68">
        <w:rPr>
          <w:rFonts w:ascii="Times New Roman" w:hAnsi="Times New Roman" w:cs="Times New Roman"/>
          <w:sz w:val="22"/>
        </w:rPr>
        <w:t>Microsoft Windows</w:t>
      </w:r>
      <w:r w:rsidR="009648D4">
        <w:rPr>
          <w:rFonts w:ascii="Times New Roman" w:hAnsi="Times New Roman" w:cs="Times New Roman"/>
          <w:sz w:val="22"/>
        </w:rPr>
        <w:t xml:space="preserve">, </w:t>
      </w:r>
      <w:r w:rsidR="00FF55A0" w:rsidRPr="00282E68">
        <w:rPr>
          <w:rFonts w:ascii="Times New Roman" w:hAnsi="Times New Roman" w:cs="Times New Roman"/>
          <w:sz w:val="22"/>
        </w:rPr>
        <w:t xml:space="preserve">Microsoft Word, PowerPoint, </w:t>
      </w:r>
      <w:r w:rsidR="00FF55A0">
        <w:rPr>
          <w:rFonts w:ascii="Times New Roman" w:hAnsi="Times New Roman" w:cs="Times New Roman"/>
          <w:sz w:val="22"/>
        </w:rPr>
        <w:t xml:space="preserve">and </w:t>
      </w:r>
      <w:r w:rsidR="00FF55A0" w:rsidRPr="00282E68">
        <w:rPr>
          <w:rFonts w:ascii="Times New Roman" w:hAnsi="Times New Roman" w:cs="Times New Roman"/>
          <w:sz w:val="22"/>
        </w:rPr>
        <w:t>Excel</w:t>
      </w:r>
      <w:r w:rsidR="00352F97">
        <w:rPr>
          <w:rFonts w:ascii="Times New Roman" w:hAnsi="Times New Roman" w:cs="Times New Roman"/>
          <w:sz w:val="22"/>
        </w:rPr>
        <w:t>;</w:t>
      </w:r>
      <w:r w:rsidR="00352F97" w:rsidRPr="00352F97">
        <w:rPr>
          <w:rFonts w:ascii="Times New Roman" w:hAnsi="Times New Roman" w:cs="Times New Roman"/>
          <w:sz w:val="22"/>
        </w:rPr>
        <w:t xml:space="preserve"> </w:t>
      </w:r>
      <w:r w:rsidR="00352F97" w:rsidRPr="00282E68">
        <w:rPr>
          <w:rFonts w:ascii="Times New Roman" w:hAnsi="Times New Roman" w:cs="Times New Roman"/>
          <w:sz w:val="22"/>
        </w:rPr>
        <w:t>OS X Yosemite</w:t>
      </w:r>
      <w:r w:rsidR="00352F97">
        <w:rPr>
          <w:rFonts w:ascii="Times New Roman" w:hAnsi="Times New Roman" w:cs="Times New Roman"/>
          <w:sz w:val="22"/>
        </w:rPr>
        <w:t xml:space="preserve">, </w:t>
      </w:r>
      <w:r w:rsidR="00352F97" w:rsidRPr="00282E68">
        <w:rPr>
          <w:rFonts w:ascii="Times New Roman" w:hAnsi="Times New Roman" w:cs="Times New Roman"/>
          <w:sz w:val="22"/>
        </w:rPr>
        <w:t>Python</w:t>
      </w:r>
      <w:r w:rsidR="00352F97">
        <w:rPr>
          <w:rFonts w:ascii="Times New Roman" w:hAnsi="Times New Roman" w:cs="Times New Roman"/>
          <w:sz w:val="22"/>
        </w:rPr>
        <w:t>, and R</w:t>
      </w:r>
    </w:p>
    <w:p w14:paraId="22BF5E09" w14:textId="3813FA15" w:rsidR="003F2997" w:rsidRDefault="00C76660" w:rsidP="000968F6">
      <w:p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b/>
          <w:sz w:val="22"/>
        </w:rPr>
        <w:t>Languages:</w:t>
      </w:r>
      <w:r w:rsidR="00A56F65" w:rsidRPr="00282E68">
        <w:rPr>
          <w:rFonts w:ascii="Times New Roman" w:hAnsi="Times New Roman" w:cs="Times New Roman"/>
          <w:b/>
          <w:sz w:val="22"/>
        </w:rPr>
        <w:t xml:space="preserve"> </w:t>
      </w:r>
      <w:r w:rsidR="0065472A" w:rsidRPr="00282E68">
        <w:rPr>
          <w:rFonts w:ascii="Times New Roman" w:hAnsi="Times New Roman" w:cs="Times New Roman"/>
          <w:sz w:val="22"/>
        </w:rPr>
        <w:t>Guj</w:t>
      </w:r>
      <w:r w:rsidR="001C65B5" w:rsidRPr="00282E68">
        <w:rPr>
          <w:rFonts w:ascii="Times New Roman" w:hAnsi="Times New Roman" w:cs="Times New Roman"/>
          <w:sz w:val="22"/>
        </w:rPr>
        <w:t>arati</w:t>
      </w:r>
      <w:r w:rsidR="00352F97">
        <w:rPr>
          <w:rFonts w:ascii="Times New Roman" w:hAnsi="Times New Roman" w:cs="Times New Roman"/>
          <w:sz w:val="22"/>
        </w:rPr>
        <w:t>; Hindi</w:t>
      </w:r>
      <w:bookmarkStart w:id="0" w:name="_GoBack"/>
      <w:bookmarkEnd w:id="0"/>
    </w:p>
    <w:p w14:paraId="03DCA2CA" w14:textId="64F6D142" w:rsidR="00905C98" w:rsidRPr="00C175CA" w:rsidRDefault="00905C98" w:rsidP="000968F6">
      <w:pPr>
        <w:rPr>
          <w:rFonts w:ascii="Times New Roman" w:hAnsi="Times New Roman" w:cs="Times New Roman"/>
          <w:sz w:val="28"/>
        </w:rPr>
      </w:pPr>
      <w:r w:rsidRPr="00C175CA">
        <w:rPr>
          <w:rFonts w:ascii="Times New Roman" w:hAnsi="Times New Roman" w:cs="Times New Roman"/>
          <w:b/>
          <w:sz w:val="28"/>
          <w:u w:val="single"/>
        </w:rPr>
        <w:t>Experience</w:t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</w:p>
    <w:p w14:paraId="242E288E" w14:textId="39E6E1D9" w:rsidR="00BE78A0" w:rsidRDefault="00BE78A0" w:rsidP="000968F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Summer Intern, NASA Ames Research Center 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 w:rsidR="00795DC6">
        <w:rPr>
          <w:rFonts w:ascii="Times New Roman" w:hAnsi="Times New Roman" w:cs="Times New Roman"/>
          <w:sz w:val="22"/>
        </w:rPr>
        <w:t xml:space="preserve">   Sum</w:t>
      </w:r>
      <w:r w:rsidR="009909D1">
        <w:rPr>
          <w:rFonts w:ascii="Times New Roman" w:hAnsi="Times New Roman" w:cs="Times New Roman"/>
          <w:sz w:val="22"/>
        </w:rPr>
        <w:t xml:space="preserve">mer </w:t>
      </w:r>
      <w:r>
        <w:rPr>
          <w:rFonts w:ascii="Times New Roman" w:hAnsi="Times New Roman" w:cs="Times New Roman"/>
          <w:sz w:val="22"/>
        </w:rPr>
        <w:t>2017</w:t>
      </w:r>
    </w:p>
    <w:p w14:paraId="419C6DFE" w14:textId="78FC9663" w:rsidR="00BE78A0" w:rsidRDefault="00BE78A0" w:rsidP="00BE78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 webpage for wearable technology</w:t>
      </w:r>
    </w:p>
    <w:p w14:paraId="7377E3EC" w14:textId="708BA588" w:rsidR="00AF6134" w:rsidRDefault="009648D4" w:rsidP="00AF613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Using HTML, CSS, and JavaScript the webpage will serve as a </w:t>
      </w:r>
      <w:r w:rsidR="00F85675">
        <w:rPr>
          <w:rFonts w:ascii="Times New Roman" w:hAnsi="Times New Roman" w:cs="Times New Roman"/>
          <w:sz w:val="22"/>
        </w:rPr>
        <w:t xml:space="preserve">source of information </w:t>
      </w:r>
      <w:r w:rsidR="00BE13F0">
        <w:rPr>
          <w:rFonts w:ascii="Times New Roman" w:hAnsi="Times New Roman" w:cs="Times New Roman"/>
          <w:sz w:val="22"/>
        </w:rPr>
        <w:t xml:space="preserve">on the technology and will </w:t>
      </w:r>
      <w:r w:rsidR="00F85675">
        <w:rPr>
          <w:rFonts w:ascii="Times New Roman" w:hAnsi="Times New Roman" w:cs="Times New Roman"/>
          <w:sz w:val="22"/>
        </w:rPr>
        <w:t>allow people to sign up and test the device</w:t>
      </w:r>
    </w:p>
    <w:p w14:paraId="7570871F" w14:textId="0D2243FC" w:rsidR="00BE78A0" w:rsidRDefault="00BE78A0" w:rsidP="00BE78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Create a database with information from live test subjects using the technology</w:t>
      </w:r>
    </w:p>
    <w:p w14:paraId="281A2BB9" w14:textId="1D61F712" w:rsidR="007A14BE" w:rsidRPr="00282E68" w:rsidRDefault="007A14BE" w:rsidP="000968F6">
      <w:p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b/>
          <w:sz w:val="22"/>
        </w:rPr>
        <w:t xml:space="preserve">Teaching Assistant, Smith College Astronomy Department </w:t>
      </w:r>
      <w:r w:rsidR="00FF55A0">
        <w:rPr>
          <w:rFonts w:ascii="Times New Roman" w:hAnsi="Times New Roman" w:cs="Times New Roman"/>
          <w:b/>
          <w:sz w:val="22"/>
        </w:rPr>
        <w:tab/>
      </w:r>
      <w:r w:rsidR="00FF55A0">
        <w:rPr>
          <w:rFonts w:ascii="Times New Roman" w:hAnsi="Times New Roman" w:cs="Times New Roman"/>
          <w:b/>
          <w:sz w:val="22"/>
        </w:rPr>
        <w:tab/>
      </w:r>
      <w:r w:rsidR="00FF55A0">
        <w:rPr>
          <w:rFonts w:ascii="Times New Roman" w:hAnsi="Times New Roman" w:cs="Times New Roman"/>
          <w:b/>
          <w:sz w:val="22"/>
        </w:rPr>
        <w:tab/>
        <w:t xml:space="preserve">    </w:t>
      </w:r>
      <w:r w:rsidR="00FF55A0">
        <w:rPr>
          <w:rFonts w:ascii="Times New Roman" w:hAnsi="Times New Roman" w:cs="Times New Roman"/>
          <w:b/>
          <w:sz w:val="22"/>
        </w:rPr>
        <w:tab/>
      </w:r>
      <w:r w:rsidR="00FF55A0">
        <w:rPr>
          <w:rFonts w:ascii="Times New Roman" w:hAnsi="Times New Roman" w:cs="Times New Roman"/>
          <w:b/>
          <w:sz w:val="22"/>
        </w:rPr>
        <w:tab/>
        <w:t xml:space="preserve">  </w:t>
      </w:r>
      <w:r w:rsidR="000D5F52">
        <w:rPr>
          <w:rFonts w:ascii="Times New Roman" w:hAnsi="Times New Roman" w:cs="Times New Roman"/>
          <w:b/>
          <w:sz w:val="22"/>
        </w:rPr>
        <w:t xml:space="preserve"> </w:t>
      </w:r>
      <w:r w:rsidRPr="00282E68">
        <w:rPr>
          <w:rFonts w:ascii="Times New Roman" w:hAnsi="Times New Roman" w:cs="Times New Roman"/>
          <w:sz w:val="22"/>
        </w:rPr>
        <w:t>September 2016 –</w:t>
      </w:r>
      <w:r w:rsidR="00591E9B">
        <w:rPr>
          <w:rFonts w:ascii="Times New Roman" w:hAnsi="Times New Roman" w:cs="Times New Roman"/>
          <w:sz w:val="22"/>
        </w:rPr>
        <w:t xml:space="preserve"> May 2017</w:t>
      </w:r>
    </w:p>
    <w:p w14:paraId="602E4CBF" w14:textId="0BD3E7F0" w:rsidR="006015FB" w:rsidRPr="00282E68" w:rsidRDefault="006015FB" w:rsidP="006015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sz w:val="22"/>
        </w:rPr>
        <w:t xml:space="preserve">Hold office hours for 25 students </w:t>
      </w:r>
      <w:r w:rsidR="00282E68" w:rsidRPr="00282E68">
        <w:rPr>
          <w:rFonts w:ascii="Times New Roman" w:hAnsi="Times New Roman" w:cs="Times New Roman"/>
          <w:sz w:val="22"/>
        </w:rPr>
        <w:t>every Sunday for two hours</w:t>
      </w:r>
    </w:p>
    <w:p w14:paraId="354AE29D" w14:textId="7B0AA1BE" w:rsidR="007A14BE" w:rsidRPr="00282E68" w:rsidRDefault="00AE0DC8" w:rsidP="007A14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sz w:val="22"/>
        </w:rPr>
        <w:t>Assist students with questions they may have regarding Astronomy course work</w:t>
      </w:r>
    </w:p>
    <w:p w14:paraId="5750909A" w14:textId="0EF30765" w:rsidR="009A4A6C" w:rsidRDefault="00AE0DC8" w:rsidP="009A4A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sz w:val="22"/>
        </w:rPr>
        <w:t>Procter quizzes needed to complete the course</w:t>
      </w:r>
    </w:p>
    <w:p w14:paraId="60F1E69B" w14:textId="6A680195" w:rsidR="00316722" w:rsidRDefault="00316722" w:rsidP="0031672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Girls Who Code Teaching Assistant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</w:t>
      </w:r>
      <w:r w:rsidR="00591E9B">
        <w:rPr>
          <w:rFonts w:ascii="Times New Roman" w:hAnsi="Times New Roman" w:cs="Times New Roman"/>
          <w:sz w:val="22"/>
        </w:rPr>
        <w:t>January 2017 – May 2017</w:t>
      </w:r>
    </w:p>
    <w:p w14:paraId="43335DE3" w14:textId="647A0240" w:rsidR="00316722" w:rsidRDefault="00316722" w:rsidP="003167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Teach middle school girls the basics of computer programming </w:t>
      </w:r>
    </w:p>
    <w:p w14:paraId="514E3072" w14:textId="4521BF59" w:rsidR="00316722" w:rsidRPr="00316722" w:rsidRDefault="00316722" w:rsidP="003167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Assist students with question that may arise </w:t>
      </w:r>
    </w:p>
    <w:p w14:paraId="27580461" w14:textId="77777777" w:rsidR="00426D7D" w:rsidRPr="00282E68" w:rsidRDefault="00426D7D" w:rsidP="00426D7D">
      <w:p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b/>
          <w:sz w:val="22"/>
        </w:rPr>
        <w:t>AEMES Scholars Research Project, AEMES Scholars</w:t>
      </w:r>
      <w:r>
        <w:rPr>
          <w:rFonts w:ascii="Times New Roman" w:hAnsi="Times New Roman" w:cs="Times New Roman"/>
          <w:b/>
          <w:sz w:val="22"/>
        </w:rPr>
        <w:t xml:space="preserve">                     </w:t>
      </w:r>
      <w:r w:rsidRPr="00282E68"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 xml:space="preserve">                                              </w:t>
      </w:r>
      <w:r w:rsidRPr="00282E68">
        <w:rPr>
          <w:rFonts w:ascii="Times New Roman" w:hAnsi="Times New Roman" w:cs="Times New Roman"/>
          <w:sz w:val="22"/>
        </w:rPr>
        <w:t>September 2014 – May 2016</w:t>
      </w:r>
    </w:p>
    <w:p w14:paraId="76ACB1E9" w14:textId="77777777" w:rsidR="00426D7D" w:rsidRPr="00282E68" w:rsidRDefault="00426D7D" w:rsidP="00426D7D">
      <w:pPr>
        <w:rPr>
          <w:rFonts w:ascii="Times New Roman" w:hAnsi="Times New Roman" w:cs="Times New Roman"/>
          <w:b/>
          <w:sz w:val="22"/>
        </w:rPr>
      </w:pPr>
      <w:r w:rsidRPr="00282E68">
        <w:rPr>
          <w:rFonts w:ascii="Times New Roman" w:hAnsi="Times New Roman" w:cs="Times New Roman"/>
          <w:sz w:val="22"/>
        </w:rPr>
        <w:t xml:space="preserve">Research Project: </w:t>
      </w:r>
      <w:r w:rsidRPr="00282E68">
        <w:rPr>
          <w:rFonts w:ascii="Times New Roman" w:hAnsi="Times New Roman" w:cs="Times New Roman"/>
          <w:b/>
          <w:sz w:val="22"/>
        </w:rPr>
        <w:t>Analyzing Knowledge-Building Discourse</w:t>
      </w:r>
    </w:p>
    <w:p w14:paraId="5A322C15" w14:textId="77777777" w:rsidR="00426D7D" w:rsidRPr="00282E68" w:rsidRDefault="00426D7D" w:rsidP="00426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</w:rPr>
      </w:pPr>
      <w:r w:rsidRPr="00282E68">
        <w:rPr>
          <w:rFonts w:ascii="Times New Roman" w:hAnsi="Times New Roman" w:cs="Times New Roman"/>
          <w:sz w:val="22"/>
        </w:rPr>
        <w:t xml:space="preserve">Did research in an attempt to prove that collaborative learning is better than individual learning, used Knowledge Forum as a tool to prove this theory.  </w:t>
      </w:r>
    </w:p>
    <w:p w14:paraId="2A7D44A6" w14:textId="3B5D36F7" w:rsidR="003F2997" w:rsidRPr="003F2997" w:rsidRDefault="00426D7D" w:rsidP="003F2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</w:rPr>
      </w:pPr>
      <w:r w:rsidRPr="00282E68">
        <w:rPr>
          <w:rFonts w:ascii="Times New Roman" w:hAnsi="Times New Roman" w:cs="Times New Roman"/>
          <w:sz w:val="22"/>
        </w:rPr>
        <w:t xml:space="preserve">Work with an engineering professor and a STRIDE scholar to conduct research.   </w:t>
      </w:r>
    </w:p>
    <w:p w14:paraId="4F9774D0" w14:textId="79EF66E4" w:rsidR="008F0753" w:rsidRDefault="008F0753" w:rsidP="00753B7D">
      <w:pPr>
        <w:rPr>
          <w:rFonts w:ascii="Times New Roman" w:hAnsi="Times New Roman" w:cs="Times New Roman"/>
          <w:b/>
          <w:sz w:val="28"/>
          <w:u w:val="single"/>
        </w:rPr>
      </w:pPr>
      <w:r w:rsidRPr="00C175CA">
        <w:rPr>
          <w:rFonts w:ascii="Times New Roman" w:hAnsi="Times New Roman" w:cs="Times New Roman"/>
          <w:b/>
          <w:sz w:val="28"/>
          <w:u w:val="single"/>
        </w:rPr>
        <w:t>Activities and Leadership</w:t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  <w:r w:rsidRPr="00C175CA">
        <w:rPr>
          <w:rFonts w:ascii="Times New Roman" w:hAnsi="Times New Roman" w:cs="Times New Roman"/>
          <w:b/>
          <w:sz w:val="28"/>
          <w:u w:val="single"/>
        </w:rPr>
        <w:tab/>
      </w:r>
    </w:p>
    <w:p w14:paraId="64965ED5" w14:textId="352EBFF1" w:rsidR="007A14BE" w:rsidRPr="0037093D" w:rsidRDefault="007A14BE" w:rsidP="00753B7D">
      <w:pPr>
        <w:rPr>
          <w:rFonts w:ascii="Times New Roman" w:hAnsi="Times New Roman" w:cs="Times New Roman"/>
          <w:sz w:val="22"/>
          <w:szCs w:val="22"/>
        </w:rPr>
      </w:pPr>
      <w:r w:rsidRPr="0080241E">
        <w:rPr>
          <w:rFonts w:ascii="Times New Roman" w:hAnsi="Times New Roman" w:cs="Times New Roman"/>
          <w:b/>
          <w:sz w:val="22"/>
          <w:szCs w:val="22"/>
        </w:rPr>
        <w:t>Events Chair, Smithies in Computer Science</w:t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="0037093D">
        <w:rPr>
          <w:rFonts w:ascii="Times New Roman" w:hAnsi="Times New Roman" w:cs="Times New Roman"/>
          <w:sz w:val="22"/>
          <w:szCs w:val="22"/>
        </w:rPr>
        <w:t>September 2016 - present</w:t>
      </w:r>
    </w:p>
    <w:p w14:paraId="77C1031E" w14:textId="06423689" w:rsidR="007A14BE" w:rsidRPr="0080241E" w:rsidRDefault="00282E68" w:rsidP="007A14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0241E">
        <w:rPr>
          <w:rFonts w:ascii="Times New Roman" w:hAnsi="Times New Roman" w:cs="Times New Roman"/>
          <w:sz w:val="22"/>
          <w:szCs w:val="22"/>
        </w:rPr>
        <w:t>Organize events</w:t>
      </w:r>
      <w:r w:rsidR="007A14BE" w:rsidRPr="0080241E">
        <w:rPr>
          <w:rFonts w:ascii="Times New Roman" w:hAnsi="Times New Roman" w:cs="Times New Roman"/>
          <w:sz w:val="22"/>
          <w:szCs w:val="22"/>
        </w:rPr>
        <w:t xml:space="preserve"> suc</w:t>
      </w:r>
      <w:r w:rsidRPr="0080241E">
        <w:rPr>
          <w:rFonts w:ascii="Times New Roman" w:hAnsi="Times New Roman" w:cs="Times New Roman"/>
          <w:sz w:val="22"/>
          <w:szCs w:val="22"/>
        </w:rPr>
        <w:t>h as the annual Hackathon, faculty teas, ice cream socials, internship panels, etc.</w:t>
      </w:r>
    </w:p>
    <w:p w14:paraId="124F4622" w14:textId="4A33FEAA" w:rsidR="00282E68" w:rsidRPr="0037093D" w:rsidRDefault="00282E68" w:rsidP="00282E68">
      <w:pPr>
        <w:rPr>
          <w:rFonts w:ascii="Times New Roman" w:hAnsi="Times New Roman" w:cs="Times New Roman"/>
          <w:sz w:val="22"/>
          <w:szCs w:val="22"/>
        </w:rPr>
      </w:pPr>
      <w:r w:rsidRPr="0080241E">
        <w:rPr>
          <w:rFonts w:ascii="Times New Roman" w:hAnsi="Times New Roman" w:cs="Times New Roman"/>
          <w:b/>
          <w:sz w:val="22"/>
          <w:szCs w:val="22"/>
        </w:rPr>
        <w:t>Social Chair, EKTA (Smith College’s South Asian Organization)</w:t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</w:r>
      <w:r w:rsidR="0037093D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="0037093D">
        <w:rPr>
          <w:rFonts w:ascii="Times New Roman" w:hAnsi="Times New Roman" w:cs="Times New Roman"/>
          <w:sz w:val="22"/>
          <w:szCs w:val="22"/>
        </w:rPr>
        <w:t>September 2016 - present</w:t>
      </w:r>
    </w:p>
    <w:p w14:paraId="405C2827" w14:textId="1C6172B1" w:rsidR="003F2997" w:rsidRPr="003F2997" w:rsidRDefault="0080241E" w:rsidP="003F29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 w:rsidRPr="0080241E">
        <w:rPr>
          <w:rFonts w:ascii="Times New Roman" w:hAnsi="Times New Roman" w:cs="Times New Roman"/>
          <w:sz w:val="22"/>
          <w:szCs w:val="22"/>
        </w:rPr>
        <w:t>Contact restaurants to provide catering for events the organization holds</w:t>
      </w:r>
    </w:p>
    <w:p w14:paraId="5FC2A996" w14:textId="2F6133C6" w:rsidR="00512E45" w:rsidRDefault="00512E45" w:rsidP="00512E45">
      <w:pPr>
        <w:rPr>
          <w:rFonts w:ascii="Times New Roman" w:hAnsi="Times New Roman" w:cs="Times New Roman"/>
          <w:b/>
          <w:sz w:val="28"/>
          <w:u w:val="single"/>
        </w:rPr>
      </w:pPr>
      <w:r w:rsidRPr="00512E45">
        <w:rPr>
          <w:rFonts w:ascii="Times New Roman" w:hAnsi="Times New Roman" w:cs="Times New Roman"/>
          <w:b/>
          <w:sz w:val="28"/>
          <w:u w:val="single"/>
        </w:rPr>
        <w:t>Awards</w:t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</w:p>
    <w:p w14:paraId="59E7DEF5" w14:textId="63007EE9" w:rsidR="00512E45" w:rsidRPr="00282E68" w:rsidRDefault="00512E45" w:rsidP="00512E45">
      <w:p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b/>
          <w:sz w:val="22"/>
        </w:rPr>
        <w:t xml:space="preserve">Best Microsoft Hack </w:t>
      </w:r>
      <w:r w:rsidRPr="00282E68">
        <w:rPr>
          <w:rFonts w:ascii="Times New Roman" w:hAnsi="Times New Roman" w:cs="Times New Roman"/>
          <w:sz w:val="22"/>
        </w:rPr>
        <w:t>(February 7, 2016)</w:t>
      </w:r>
    </w:p>
    <w:p w14:paraId="02BB3582" w14:textId="158B3515" w:rsidR="00512E45" w:rsidRPr="00282E68" w:rsidRDefault="00512E45" w:rsidP="00512E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sz w:val="22"/>
        </w:rPr>
        <w:t>Created an app called Walk With Me</w:t>
      </w:r>
      <w:r w:rsidR="0089420F" w:rsidRPr="00282E68">
        <w:rPr>
          <w:rFonts w:ascii="Times New Roman" w:hAnsi="Times New Roman" w:cs="Times New Roman"/>
          <w:sz w:val="22"/>
        </w:rPr>
        <w:t>, developed at the Smith College Hackathon</w:t>
      </w:r>
      <w:r w:rsidRPr="00282E68">
        <w:rPr>
          <w:rFonts w:ascii="Times New Roman" w:hAnsi="Times New Roman" w:cs="Times New Roman"/>
          <w:sz w:val="22"/>
        </w:rPr>
        <w:t xml:space="preserve"> from February 6, 2016 to February 7, 2016</w:t>
      </w:r>
    </w:p>
    <w:p w14:paraId="2DD81FD9" w14:textId="3C7D31FE" w:rsidR="00512E45" w:rsidRDefault="00512E45" w:rsidP="00512E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</w:rPr>
      </w:pPr>
      <w:r w:rsidRPr="00282E68">
        <w:rPr>
          <w:rFonts w:ascii="Times New Roman" w:hAnsi="Times New Roman" w:cs="Times New Roman"/>
          <w:sz w:val="22"/>
        </w:rPr>
        <w:t>The app enables college students to find fellow students to walk home with late at night</w:t>
      </w:r>
    </w:p>
    <w:p w14:paraId="0C2E4D45" w14:textId="0AABF180" w:rsidR="00E91967" w:rsidRDefault="00E91967" w:rsidP="00E9196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Best #HackHarrasment Hack </w:t>
      </w:r>
      <w:r>
        <w:rPr>
          <w:rFonts w:ascii="Times New Roman" w:hAnsi="Times New Roman" w:cs="Times New Roman"/>
          <w:sz w:val="22"/>
        </w:rPr>
        <w:t>(November 5, 2016)</w:t>
      </w:r>
    </w:p>
    <w:p w14:paraId="717E05A8" w14:textId="656EFD0A" w:rsidR="00E91967" w:rsidRDefault="00E91967" w:rsidP="00E919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Created a Pebble Smart Watch app called PebbleHero, the app was developed at the Mount Holyoke College Hackathon from November 5, 2016 to November 6, 2016</w:t>
      </w:r>
    </w:p>
    <w:p w14:paraId="2384E18E" w14:textId="3185E33F" w:rsidR="003F2997" w:rsidRPr="00352F97" w:rsidRDefault="00E91967" w:rsidP="004E36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app allows both victims and bystanders of physical and/or mental abuse to report the harassment </w:t>
      </w:r>
    </w:p>
    <w:sectPr w:rsidR="003F2997" w:rsidRPr="00352F97" w:rsidSect="003977BC">
      <w:type w:val="continuous"/>
      <w:pgSz w:w="12240" w:h="15840"/>
      <w:pgMar w:top="288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Ｐ明朝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195"/>
    <w:multiLevelType w:val="hybridMultilevel"/>
    <w:tmpl w:val="439E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24B80"/>
    <w:multiLevelType w:val="hybridMultilevel"/>
    <w:tmpl w:val="6E1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E72DB"/>
    <w:multiLevelType w:val="hybridMultilevel"/>
    <w:tmpl w:val="F950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41C6C"/>
    <w:multiLevelType w:val="hybridMultilevel"/>
    <w:tmpl w:val="D684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130C5"/>
    <w:multiLevelType w:val="hybridMultilevel"/>
    <w:tmpl w:val="7D8A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269A8"/>
    <w:multiLevelType w:val="hybridMultilevel"/>
    <w:tmpl w:val="5968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10FEB"/>
    <w:multiLevelType w:val="hybridMultilevel"/>
    <w:tmpl w:val="9BD0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B709B"/>
    <w:multiLevelType w:val="hybridMultilevel"/>
    <w:tmpl w:val="7056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E4CBD"/>
    <w:multiLevelType w:val="hybridMultilevel"/>
    <w:tmpl w:val="DDF2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1281A"/>
    <w:multiLevelType w:val="hybridMultilevel"/>
    <w:tmpl w:val="43CC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E1920"/>
    <w:multiLevelType w:val="hybridMultilevel"/>
    <w:tmpl w:val="3EFC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A1B7D"/>
    <w:multiLevelType w:val="hybridMultilevel"/>
    <w:tmpl w:val="6064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F24AD0"/>
    <w:multiLevelType w:val="hybridMultilevel"/>
    <w:tmpl w:val="B714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5030B"/>
    <w:multiLevelType w:val="hybridMultilevel"/>
    <w:tmpl w:val="D306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26CD7"/>
    <w:multiLevelType w:val="hybridMultilevel"/>
    <w:tmpl w:val="1294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32264E"/>
    <w:multiLevelType w:val="hybridMultilevel"/>
    <w:tmpl w:val="6AB2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13"/>
  </w:num>
  <w:num w:numId="6">
    <w:abstractNumId w:val="2"/>
  </w:num>
  <w:num w:numId="7">
    <w:abstractNumId w:val="4"/>
  </w:num>
  <w:num w:numId="8">
    <w:abstractNumId w:val="11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0"/>
  </w:num>
  <w:num w:numId="14">
    <w:abstractNumId w:val="14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8F6"/>
    <w:rsid w:val="00036791"/>
    <w:rsid w:val="000968F6"/>
    <w:rsid w:val="000A6640"/>
    <w:rsid w:val="000A7EB4"/>
    <w:rsid w:val="000D236E"/>
    <w:rsid w:val="000D5F52"/>
    <w:rsid w:val="001253B5"/>
    <w:rsid w:val="001C5960"/>
    <w:rsid w:val="001C65B5"/>
    <w:rsid w:val="001E21AF"/>
    <w:rsid w:val="00233C2D"/>
    <w:rsid w:val="00282E68"/>
    <w:rsid w:val="00283295"/>
    <w:rsid w:val="002E612A"/>
    <w:rsid w:val="00316722"/>
    <w:rsid w:val="00332EC8"/>
    <w:rsid w:val="00343A52"/>
    <w:rsid w:val="00352F97"/>
    <w:rsid w:val="0037093D"/>
    <w:rsid w:val="00394AFA"/>
    <w:rsid w:val="003977BC"/>
    <w:rsid w:val="003B4452"/>
    <w:rsid w:val="003F2997"/>
    <w:rsid w:val="00403159"/>
    <w:rsid w:val="00426D7D"/>
    <w:rsid w:val="0048403B"/>
    <w:rsid w:val="004E3694"/>
    <w:rsid w:val="004F1E9B"/>
    <w:rsid w:val="00512E45"/>
    <w:rsid w:val="005132C1"/>
    <w:rsid w:val="00591E9B"/>
    <w:rsid w:val="006015FB"/>
    <w:rsid w:val="00637B4E"/>
    <w:rsid w:val="0065472A"/>
    <w:rsid w:val="006E6CFA"/>
    <w:rsid w:val="00753B7D"/>
    <w:rsid w:val="00795DB9"/>
    <w:rsid w:val="00795DC6"/>
    <w:rsid w:val="007A14BE"/>
    <w:rsid w:val="0080241E"/>
    <w:rsid w:val="00830147"/>
    <w:rsid w:val="0089420F"/>
    <w:rsid w:val="008B10E0"/>
    <w:rsid w:val="008F0753"/>
    <w:rsid w:val="00905C98"/>
    <w:rsid w:val="00950F30"/>
    <w:rsid w:val="0095167E"/>
    <w:rsid w:val="009648D4"/>
    <w:rsid w:val="00980C6C"/>
    <w:rsid w:val="00984799"/>
    <w:rsid w:val="009909D1"/>
    <w:rsid w:val="0099572F"/>
    <w:rsid w:val="009A4A6C"/>
    <w:rsid w:val="009D4944"/>
    <w:rsid w:val="009E105D"/>
    <w:rsid w:val="009F4BC2"/>
    <w:rsid w:val="00A3738E"/>
    <w:rsid w:val="00A56F65"/>
    <w:rsid w:val="00A74E32"/>
    <w:rsid w:val="00AA58CF"/>
    <w:rsid w:val="00AB4F9C"/>
    <w:rsid w:val="00AC5DD6"/>
    <w:rsid w:val="00AC6D9E"/>
    <w:rsid w:val="00AE0DC8"/>
    <w:rsid w:val="00AF6134"/>
    <w:rsid w:val="00B630D2"/>
    <w:rsid w:val="00B739FF"/>
    <w:rsid w:val="00BA5AD1"/>
    <w:rsid w:val="00BD4FD7"/>
    <w:rsid w:val="00BE13F0"/>
    <w:rsid w:val="00BE78A0"/>
    <w:rsid w:val="00C175CA"/>
    <w:rsid w:val="00C60457"/>
    <w:rsid w:val="00C76660"/>
    <w:rsid w:val="00CC4278"/>
    <w:rsid w:val="00D17171"/>
    <w:rsid w:val="00D8478D"/>
    <w:rsid w:val="00DD0335"/>
    <w:rsid w:val="00DD4B6B"/>
    <w:rsid w:val="00E0358C"/>
    <w:rsid w:val="00E046FA"/>
    <w:rsid w:val="00E17A52"/>
    <w:rsid w:val="00E91967"/>
    <w:rsid w:val="00EA60D4"/>
    <w:rsid w:val="00EC2AE8"/>
    <w:rsid w:val="00EE477B"/>
    <w:rsid w:val="00F022F5"/>
    <w:rsid w:val="00F04E95"/>
    <w:rsid w:val="00F85675"/>
    <w:rsid w:val="00F92688"/>
    <w:rsid w:val="00FC322A"/>
    <w:rsid w:val="00FF2F68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6EA3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8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B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8F6"/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68F6"/>
    <w:rPr>
      <w:color w:val="CCCC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01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7B4E"/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customStyle="1" w:styleId="media-add">
    <w:name w:val="media-add"/>
    <w:basedOn w:val="DefaultParagraphFont"/>
    <w:rsid w:val="00637B4E"/>
  </w:style>
  <w:style w:type="character" w:customStyle="1" w:styleId="ally-text">
    <w:name w:val="ally-text"/>
    <w:basedOn w:val="DefaultParagraphFont"/>
    <w:rsid w:val="00637B4E"/>
  </w:style>
  <w:style w:type="character" w:customStyle="1" w:styleId="field-text">
    <w:name w:val="field-text"/>
    <w:basedOn w:val="DefaultParagraphFont"/>
    <w:rsid w:val="00637B4E"/>
  </w:style>
  <w:style w:type="character" w:styleId="FollowedHyperlink">
    <w:name w:val="FollowedHyperlink"/>
    <w:basedOn w:val="DefaultParagraphFont"/>
    <w:uiPriority w:val="99"/>
    <w:semiHidden/>
    <w:unhideWhenUsed/>
    <w:rsid w:val="00753B7D"/>
    <w:rPr>
      <w:color w:val="B2B2B2" w:themeColor="followedHyperlink"/>
      <w:u w:val="single"/>
    </w:rPr>
  </w:style>
  <w:style w:type="character" w:customStyle="1" w:styleId="truncate-multiline--last-line-wrapper">
    <w:name w:val="truncate-multiline--last-line-wrapper"/>
    <w:basedOn w:val="DefaultParagraphFont"/>
    <w:rsid w:val="00DD0335"/>
  </w:style>
  <w:style w:type="paragraph" w:styleId="Title">
    <w:name w:val="Title"/>
    <w:basedOn w:val="Normal"/>
    <w:next w:val="Normal"/>
    <w:link w:val="TitleChar"/>
    <w:uiPriority w:val="10"/>
    <w:qFormat/>
    <w:rsid w:val="00EA6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0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99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ＭＳ Ｐ明朝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C062DD-34D6-2345-B8B9-8D1627DF2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D_1.tmp</Template>
  <TotalTime>31</TotalTime>
  <Pages>1</Pages>
  <Words>484</Words>
  <Characters>2787</Characters>
  <Application>Microsoft Macintosh Word</Application>
  <DocSecurity>0</DocSecurity>
  <Lines>71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Desai</dc:creator>
  <cp:keywords/>
  <dc:description/>
  <cp:lastModifiedBy>Anjali Desai</cp:lastModifiedBy>
  <cp:revision>16</cp:revision>
  <cp:lastPrinted>2018-01-30T22:37:00Z</cp:lastPrinted>
  <dcterms:created xsi:type="dcterms:W3CDTF">2017-06-16T04:15:00Z</dcterms:created>
  <dcterms:modified xsi:type="dcterms:W3CDTF">2018-01-30T22:42:00Z</dcterms:modified>
</cp:coreProperties>
</file>